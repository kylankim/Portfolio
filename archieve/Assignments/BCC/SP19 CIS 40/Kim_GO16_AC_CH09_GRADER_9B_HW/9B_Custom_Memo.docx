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DD" w:rsidRDefault="00B273DD" w:rsidP="00731A20">
      <w:pPr>
        <w:pStyle w:val="DocumentLabel"/>
        <w:spacing w:before="0"/>
        <w:ind w:firstLine="720"/>
        <w:jc w:val="right"/>
      </w:pPr>
      <w:r>
        <w:rPr>
          <w:noProof/>
        </w:rPr>
        <w:drawing>
          <wp:inline distT="0" distB="0" distL="0" distR="0" wp14:anchorId="660C4E61" wp14:editId="0127D8DA">
            <wp:extent cx="2600325" cy="1886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ertymotors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31" cy="18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DD" w:rsidRPr="006C758C" w:rsidRDefault="00B273DD" w:rsidP="00906DE4">
      <w:pPr>
        <w:pStyle w:val="DocumentLabel"/>
        <w:spacing w:before="40"/>
        <w:rPr>
          <w:color w:val="C00000"/>
        </w:rPr>
      </w:pPr>
      <w:r w:rsidRPr="006C758C">
        <w:rPr>
          <w:color w:val="C00000"/>
        </w:rPr>
        <w:t>Memo</w:t>
      </w:r>
    </w:p>
    <w:p w:rsidR="00B273DD" w:rsidRDefault="00B273DD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proofErr w:type="gramStart"/>
      <w:r>
        <w:rPr>
          <w:noProof/>
        </w:rPr>
        <w:t xml:space="preserve">Gregory </w:t>
      </w:r>
      <w:r>
        <w:t xml:space="preserve"> </w:t>
      </w:r>
      <w:r>
        <w:rPr>
          <w:noProof/>
        </w:rPr>
        <w:t>Burton</w:t>
      </w:r>
      <w:proofErr w:type="gramEnd"/>
      <w:r>
        <w:br/>
      </w:r>
      <w:r>
        <w:rPr>
          <w:noProof/>
        </w:rPr>
        <w:t>Accessories Sales Manager</w:t>
      </w:r>
    </w:p>
    <w:p w:rsidR="00B273DD" w:rsidRDefault="00B273DD">
      <w:pPr>
        <w:pStyle w:val="MessageHeader"/>
      </w:pPr>
      <w:r>
        <w:rPr>
          <w:rStyle w:val="MessageHeaderLabel"/>
        </w:rPr>
        <w:t>From:</w:t>
      </w:r>
      <w:r>
        <w:tab/>
        <w:t>Phillip Garrett, President</w:t>
      </w:r>
    </w:p>
    <w:p w:rsidR="00B273DD" w:rsidRDefault="00B273DD">
      <w:pPr>
        <w:pStyle w:val="MessageHeader"/>
      </w:pPr>
      <w:r>
        <w:rPr>
          <w:rStyle w:val="MessageHeaderLabel"/>
        </w:rPr>
        <w:t>Date:</w:t>
      </w:r>
      <w:r>
        <w:tab/>
        <w:t>May 3, 2019</w:t>
      </w:r>
    </w:p>
    <w:p w:rsidR="00B273DD" w:rsidRDefault="00B273DD">
      <w:pPr>
        <w:pStyle w:val="MessageHeaderLast"/>
      </w:pPr>
      <w:r>
        <w:rPr>
          <w:rStyle w:val="MessageHeaderLabel"/>
        </w:rPr>
        <w:t>Re:</w:t>
      </w:r>
      <w:r>
        <w:tab/>
        <w:t>Sales meeting</w:t>
      </w:r>
    </w:p>
    <w:p w:rsidR="00B273DD" w:rsidRDefault="00B273DD" w:rsidP="00F27138">
      <w:pPr>
        <w:pStyle w:val="BodyText"/>
        <w:jc w:val="left"/>
        <w:sectPr w:rsidR="00B273DD" w:rsidSect="00B273DD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720" w:footer="965" w:gutter="0"/>
          <w:pgNumType w:start="1"/>
          <w:cols w:space="720"/>
          <w:titlePg/>
          <w:docGrid w:linePitch="272"/>
        </w:sectPr>
      </w:pPr>
      <w:r>
        <w:t>There will be a sales meeting on Friday, May 10, 2019, at 11:45 a.m. in the conference room to review upcoming promotions. Lunch will be served.</w:t>
      </w:r>
    </w:p>
    <w:p w:rsidR="00B273DD" w:rsidRDefault="00B273DD" w:rsidP="00F27138">
      <w:pPr>
        <w:pStyle w:val="BodyText"/>
        <w:jc w:val="left"/>
      </w:pPr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 xml:space="preserve">Please bring last month’s service records to the meeting, and give it to </w:t>
      </w:r>
      <w:proofErr w:type="spellStart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>Firstname</w:t>
      </w:r>
      <w:proofErr w:type="spellEnd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>Lastname</w:t>
      </w:r>
      <w:proofErr w:type="spellEnd"/>
      <w:r>
        <w:rPr>
          <w:rFonts w:ascii="Palatino ET W02" w:hAnsi="Palatino ET W02"/>
          <w:b/>
          <w:bCs/>
          <w:color w:val="070707"/>
          <w:bdr w:val="none" w:sz="0" w:space="0" w:color="auto" w:frame="1"/>
          <w:shd w:val="clear" w:color="auto" w:fill="FFFFFF"/>
        </w:rPr>
        <w:t>.</w:t>
      </w:r>
      <w:bookmarkStart w:id="0" w:name="_GoBack"/>
      <w:bookmarkEnd w:id="0"/>
    </w:p>
    <w:sectPr w:rsidR="00B273DD" w:rsidSect="00B273DD">
      <w:footerReference w:type="even" r:id="rId12"/>
      <w:footerReference w:type="default" r:id="rId13"/>
      <w:footerReference w:type="first" r:id="rId14"/>
      <w:type w:val="continuous"/>
      <w:pgSz w:w="12240" w:h="15840" w:code="1"/>
      <w:pgMar w:top="1440" w:right="1440" w:bottom="1440" w:left="1440" w:header="720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380" w:rsidRDefault="005D4380">
      <w:r>
        <w:separator/>
      </w:r>
    </w:p>
  </w:endnote>
  <w:endnote w:type="continuationSeparator" w:id="0">
    <w:p w:rsidR="005D4380" w:rsidRDefault="005D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ET W02">
    <w:altName w:val="Palatino Linotype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3DD" w:rsidRDefault="00B273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73DD" w:rsidRDefault="00B273DD">
    <w:pPr>
      <w:pStyle w:val="Footer"/>
    </w:pPr>
  </w:p>
  <w:p w:rsidR="00B273DD" w:rsidRDefault="00B273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3DD" w:rsidRDefault="00B273DD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73DD" w:rsidRDefault="00B273D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3DD" w:rsidRDefault="00B273DD">
    <w:r>
      <w:rPr>
        <w:rStyle w:val="PageNumber"/>
      </w:rPr>
      <w:t>Sales Meeting Reminder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84E" w:rsidRDefault="00D858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F96">
      <w:rPr>
        <w:rStyle w:val="PageNumber"/>
        <w:noProof/>
      </w:rPr>
      <w:t>1</w:t>
    </w:r>
    <w:r>
      <w:rPr>
        <w:rStyle w:val="PageNumber"/>
      </w:rPr>
      <w:fldChar w:fldCharType="end"/>
    </w:r>
  </w:p>
  <w:p w:rsidR="00D8584E" w:rsidRDefault="00D8584E">
    <w:pPr>
      <w:pStyle w:val="Footer"/>
    </w:pPr>
  </w:p>
  <w:p w:rsidR="00D8584E" w:rsidRDefault="00D8584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84E" w:rsidRDefault="00D8584E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1F96">
      <w:rPr>
        <w:rStyle w:val="PageNumber"/>
        <w:noProof/>
      </w:rPr>
      <w:t>1</w:t>
    </w:r>
    <w:r>
      <w:rPr>
        <w:rStyle w:val="PageNumber"/>
      </w:rPr>
      <w:fldChar w:fldCharType="end"/>
    </w:r>
  </w:p>
  <w:p w:rsidR="00D8584E" w:rsidRDefault="00D8584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84E" w:rsidRDefault="00D8584E">
    <w:r>
      <w:rPr>
        <w:rStyle w:val="PageNumber"/>
      </w:rPr>
      <w:t>Sales Meeting Reminder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380" w:rsidRDefault="005D4380">
      <w:r>
        <w:separator/>
      </w:r>
    </w:p>
  </w:footnote>
  <w:footnote w:type="continuationSeparator" w:id="0">
    <w:p w:rsidR="005D4380" w:rsidRDefault="005D4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 w15:restartNumberingAfterBreak="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95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3A"/>
    <w:rsid w:val="00015BEA"/>
    <w:rsid w:val="00062B96"/>
    <w:rsid w:val="00092688"/>
    <w:rsid w:val="00153736"/>
    <w:rsid w:val="001813C3"/>
    <w:rsid w:val="00231B49"/>
    <w:rsid w:val="002D176C"/>
    <w:rsid w:val="003A79FA"/>
    <w:rsid w:val="00401F96"/>
    <w:rsid w:val="005631D7"/>
    <w:rsid w:val="005C3817"/>
    <w:rsid w:val="005D4380"/>
    <w:rsid w:val="006835DF"/>
    <w:rsid w:val="006C758C"/>
    <w:rsid w:val="00731A20"/>
    <w:rsid w:val="007F1211"/>
    <w:rsid w:val="00883112"/>
    <w:rsid w:val="008E3DF7"/>
    <w:rsid w:val="00906DE4"/>
    <w:rsid w:val="009E475D"/>
    <w:rsid w:val="00B273DD"/>
    <w:rsid w:val="00B41C95"/>
    <w:rsid w:val="00B4771D"/>
    <w:rsid w:val="00B77862"/>
    <w:rsid w:val="00BA2E5A"/>
    <w:rsid w:val="00C10976"/>
    <w:rsid w:val="00D0020F"/>
    <w:rsid w:val="00D20311"/>
    <w:rsid w:val="00D5713A"/>
    <w:rsid w:val="00D637D6"/>
    <w:rsid w:val="00D8584E"/>
    <w:rsid w:val="00DC5742"/>
    <w:rsid w:val="00E027D4"/>
    <w:rsid w:val="00EA707C"/>
    <w:rsid w:val="00F27138"/>
    <w:rsid w:val="00FA337C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D63EF"/>
  <w15:docId w15:val="{256045B0-103E-43CC-B19F-3A896E6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3A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D5713A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D5713A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D5713A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D5713A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D5713A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5713A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D5713A"/>
    <w:pPr>
      <w:keepNext/>
      <w:spacing w:line="220" w:lineRule="atLeast"/>
    </w:pPr>
  </w:style>
  <w:style w:type="paragraph" w:customStyle="1" w:styleId="CompanyName">
    <w:name w:val="Company Name"/>
    <w:basedOn w:val="Normal"/>
    <w:rsid w:val="00D5713A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D5713A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D5713A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D5713A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D5713A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D5713A"/>
    <w:pPr>
      <w:spacing w:after="600"/>
    </w:pPr>
  </w:style>
  <w:style w:type="paragraph" w:customStyle="1" w:styleId="HeadingBase">
    <w:name w:val="Heading Base"/>
    <w:basedOn w:val="BodyText"/>
    <w:next w:val="BodyText"/>
    <w:rsid w:val="00D5713A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D5713A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D5713A"/>
    <w:pPr>
      <w:spacing w:before="220"/>
    </w:pPr>
  </w:style>
  <w:style w:type="character" w:customStyle="1" w:styleId="MessageHeaderLabel">
    <w:name w:val="Message Header Label"/>
    <w:rsid w:val="00D5713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D5713A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D5713A"/>
    <w:pPr>
      <w:ind w:left="1555"/>
    </w:pPr>
  </w:style>
  <w:style w:type="character" w:styleId="PageNumber">
    <w:name w:val="page number"/>
    <w:semiHidden/>
    <w:rsid w:val="00D5713A"/>
    <w:rPr>
      <w:sz w:val="18"/>
    </w:rPr>
  </w:style>
  <w:style w:type="paragraph" w:customStyle="1" w:styleId="ReturnAddress">
    <w:name w:val="Return Address"/>
    <w:basedOn w:val="Normal"/>
    <w:rsid w:val="00D5713A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D5713A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D5713A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D5713A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E4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D5713A"/>
    <w:pPr>
      <w:ind w:left="1195" w:hanging="360"/>
    </w:pPr>
  </w:style>
  <w:style w:type="paragraph" w:styleId="List2">
    <w:name w:val="List 2"/>
    <w:basedOn w:val="Normal"/>
    <w:semiHidden/>
    <w:rsid w:val="00D5713A"/>
    <w:pPr>
      <w:ind w:left="1555" w:hanging="360"/>
    </w:pPr>
  </w:style>
  <w:style w:type="paragraph" w:styleId="List3">
    <w:name w:val="List 3"/>
    <w:basedOn w:val="Normal"/>
    <w:semiHidden/>
    <w:rsid w:val="00D5713A"/>
    <w:pPr>
      <w:ind w:left="1915" w:hanging="360"/>
    </w:pPr>
  </w:style>
  <w:style w:type="paragraph" w:styleId="List4">
    <w:name w:val="List 4"/>
    <w:basedOn w:val="Normal"/>
    <w:semiHidden/>
    <w:rsid w:val="00D5713A"/>
    <w:pPr>
      <w:ind w:left="2275" w:hanging="360"/>
    </w:pPr>
  </w:style>
  <w:style w:type="paragraph" w:styleId="List5">
    <w:name w:val="List 5"/>
    <w:basedOn w:val="Normal"/>
    <w:semiHidden/>
    <w:rsid w:val="00D5713A"/>
    <w:pPr>
      <w:ind w:left="2635" w:hanging="360"/>
    </w:pPr>
  </w:style>
  <w:style w:type="paragraph" w:styleId="ListBullet">
    <w:name w:val="List Bullet"/>
    <w:basedOn w:val="Normal"/>
    <w:autoRedefine/>
    <w:semiHidden/>
    <w:rsid w:val="00D5713A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D5713A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D5713A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D5713A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D5713A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D5713A"/>
    <w:pPr>
      <w:spacing w:after="120"/>
      <w:ind w:left="1195"/>
    </w:pPr>
  </w:style>
  <w:style w:type="paragraph" w:styleId="ListContinue2">
    <w:name w:val="List Continue 2"/>
    <w:basedOn w:val="Normal"/>
    <w:semiHidden/>
    <w:rsid w:val="00D5713A"/>
    <w:pPr>
      <w:spacing w:after="120"/>
      <w:ind w:left="1555"/>
    </w:pPr>
  </w:style>
  <w:style w:type="paragraph" w:styleId="ListContinue3">
    <w:name w:val="List Continue 3"/>
    <w:basedOn w:val="Normal"/>
    <w:semiHidden/>
    <w:rsid w:val="00D5713A"/>
    <w:pPr>
      <w:spacing w:after="120"/>
      <w:ind w:left="1915"/>
    </w:pPr>
  </w:style>
  <w:style w:type="paragraph" w:styleId="ListContinue4">
    <w:name w:val="List Continue 4"/>
    <w:basedOn w:val="Normal"/>
    <w:semiHidden/>
    <w:rsid w:val="00D5713A"/>
    <w:pPr>
      <w:spacing w:after="120"/>
      <w:ind w:left="2275"/>
    </w:pPr>
  </w:style>
  <w:style w:type="paragraph" w:styleId="ListContinue5">
    <w:name w:val="List Continue 5"/>
    <w:basedOn w:val="Normal"/>
    <w:semiHidden/>
    <w:rsid w:val="00D5713A"/>
    <w:pPr>
      <w:spacing w:after="120"/>
      <w:ind w:left="2635"/>
    </w:pPr>
  </w:style>
  <w:style w:type="paragraph" w:styleId="ListNumber">
    <w:name w:val="List Number"/>
    <w:basedOn w:val="Normal"/>
    <w:semiHidden/>
    <w:rsid w:val="00D5713A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D5713A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D5713A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D5713A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D5713A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4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!%20Series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2009-09-23T02:43:00Z</outs:dateTime>
      <outs:isPinned>true</outs:isPinned>
    </outs:relatedDate>
    <outs:relatedDate>
      <outs:type>2</outs:type>
      <outs:displayName>Created</outs:displayName>
      <outs:dateTime>2007-06-25T02:57:00Z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DBEBFFE-CD9B-404A-AF62-DE288866A5D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KIDONG KIM</cp:lastModifiedBy>
  <cp:revision>1</cp:revision>
  <dcterms:created xsi:type="dcterms:W3CDTF">2019-04-25T08:22:00Z</dcterms:created>
  <dcterms:modified xsi:type="dcterms:W3CDTF">2019-04-25T08:23:00Z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