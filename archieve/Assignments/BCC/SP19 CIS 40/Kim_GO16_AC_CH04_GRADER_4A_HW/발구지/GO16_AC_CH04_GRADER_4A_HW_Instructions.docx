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Content>
        <w:p w:rsidR="003737B6" w:rsidRPr="00CE4A89" w:rsidRDefault="00887A54" w:rsidP="00887A54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 w:rsidRPr="00887A54">
            <w:rPr>
              <w:rFonts w:ascii="Tahoma" w:hAnsi="Tahoma" w:cs="Tahoma"/>
              <w:b/>
              <w:sz w:val="28"/>
              <w:szCs w:val="28"/>
            </w:rPr>
            <w:t>GO16_AC_CH04_GRADER_4A_HW - City Directory</w:t>
          </w:r>
        </w:p>
      </w:sdtContent>
    </w:sdt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 xml:space="preserve">This project will be completed by following the Activities in the Project A of your GO! textbook. You can use the print or </w:t>
          </w:r>
          <w:proofErr w:type="spellStart"/>
          <w:r>
            <w:rPr>
              <w:rFonts w:ascii="Tahoma" w:hAnsi="Tahoma" w:cs="Tahoma"/>
              <w:i/>
            </w:rPr>
            <w:t>eText</w:t>
          </w:r>
          <w:proofErr w:type="spellEnd"/>
          <w:r>
            <w:rPr>
              <w:rFonts w:ascii="Tahoma" w:hAnsi="Tahoma" w:cs="Tahoma"/>
              <w:i/>
            </w:rPr>
            <w:t xml:space="preserve"> version to locate and read the Activity instructions. For the purpose of grading the project you are required to perform the following tasks: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 xml:space="preserve">Open the file </w:t>
                </w:r>
                <w:r>
                  <w:rPr>
                    <w:rFonts w:ascii="Tahoma"/>
                    <w:i/>
                    <w:sz w:val="18"/>
                  </w:rPr>
                  <w:t>a04A_Start.accdb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4A and complete all of the steps in Activities 4.01-4.12.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Read Activity 4.01 Backing Up a Database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Read Activity 4.02 Adding File Locations to Trusted Locations.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 xml:space="preserve">Complete Activity 4.03 Duplicating a Table and Modifying the Structure. Save the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4A Departments Revised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 xml:space="preserve">Complete Activity 4.04 Copying and Appending Records to a Table. Paste the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4A Employees</w:t>
                </w:r>
                <w:r>
                  <w:rPr>
                    <w:rFonts w:ascii="Tahoma"/>
                    <w:sz w:val="18"/>
                  </w:rPr>
                  <w:t>.</w:t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12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 xml:space="preserve">Complete Activity 4.05 Splitting a Table into Two Tables. Save the first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4A Employees Office</w:t>
                </w:r>
                <w:r>
                  <w:rPr>
                    <w:rFonts w:ascii="Tahoma"/>
                    <w:sz w:val="18"/>
                  </w:rPr>
                  <w:t xml:space="preserve">. Save the second table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4A Employees Personal</w:t>
                </w:r>
                <w:r>
                  <w:rPr>
                    <w:rFonts w:ascii="Tahoma"/>
                    <w:sz w:val="18"/>
                  </w:rPr>
                  <w:t>.</w:t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13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Complete Activity 4.06 Appending Records from Another Database.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Complete Activity 4.07 Finding and Deleting Records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Complete Activity 4.08 Finding and Modifying Records</w:t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Complete Activity 4.09 Adding and Moving Fields in Design View and Datasheet View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Complete Activity 4.10 Checking Spelling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5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Complete Activity 4.11 Changing Data Types</w:t>
                </w:r>
                <w:r>
                  <w:rPr>
                    <w:rFonts w:ascii="Tahoma"/>
                    <w:sz w:val="18"/>
                  </w:rPr>
                  <w:br/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Complete Activity 4.12 Attaching a Word Document to a Record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0000C" w:rsidRDefault="00691EC7">
                <w:r>
                  <w:rPr>
                    <w:rFonts w:ascii="Tahoma"/>
                    <w:sz w:val="18"/>
                  </w:rPr>
                  <w:t>Save and close the file, and then submit for grading.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E8F" w:rsidRDefault="00823E8F" w:rsidP="00DA5AAC">
      <w:pPr>
        <w:pStyle w:val="Title"/>
      </w:pPr>
      <w:r>
        <w:separator/>
      </w:r>
    </w:p>
  </w:endnote>
  <w:endnote w:type="continuationSeparator" w:id="0">
    <w:p w:rsidR="00823E8F" w:rsidRDefault="00823E8F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05/30/2016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887A54">
      <w:rPr>
        <w:rStyle w:val="PageNumber"/>
        <w:rFonts w:ascii="Arial" w:hAnsi="Arial"/>
        <w:noProof/>
        <w:sz w:val="18"/>
      </w:rPr>
      <w:t>2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GO16_AC_CH04_GRADER_4A_HW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E8F" w:rsidRDefault="00823E8F" w:rsidP="00DA5AAC">
      <w:pPr>
        <w:pStyle w:val="Title"/>
      </w:pPr>
      <w:r>
        <w:separator/>
      </w:r>
    </w:p>
  </w:footnote>
  <w:footnote w:type="continuationSeparator" w:id="0">
    <w:p w:rsidR="00823E8F" w:rsidRDefault="00823E8F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E026F1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4CB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C16CDF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887A54" w:rsidRPr="00887A54">
      <w:rPr>
        <w:rFonts w:ascii="Verdana" w:hAnsi="Verdana"/>
        <w:sz w:val="14"/>
        <w:szCs w:val="14"/>
      </w:rPr>
      <w:t>GO! Access Chapter 4 Project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91EC7"/>
    <w:rsid w:val="006B5454"/>
    <w:rsid w:val="006B5882"/>
    <w:rsid w:val="006D1B59"/>
    <w:rsid w:val="006F601B"/>
    <w:rsid w:val="0070000C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3E8F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87A54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16CDF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026F1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B9CA4C-50E9-4228-810D-1D0C598E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74973"/>
    <w:rsid w:val="00180393"/>
    <w:rsid w:val="002335C6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5D1567"/>
    <w:rsid w:val="006132B1"/>
    <w:rsid w:val="006C7F45"/>
    <w:rsid w:val="00771F3C"/>
    <w:rsid w:val="0078674B"/>
    <w:rsid w:val="008602B3"/>
    <w:rsid w:val="00A53278"/>
    <w:rsid w:val="00A65291"/>
    <w:rsid w:val="00A93242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B88B946-FA51-4918-9585-0D6C0663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Pawan</cp:lastModifiedBy>
  <cp:revision>3</cp:revision>
  <cp:lastPrinted>2001-10-24T11:02:00Z</cp:lastPrinted>
  <dcterms:created xsi:type="dcterms:W3CDTF">2016-05-30T08:14:00Z</dcterms:created>
  <dcterms:modified xsi:type="dcterms:W3CDTF">2016-06-18T10:57:00Z</dcterms:modified>
</cp:coreProperties>
</file>