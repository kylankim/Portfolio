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GO16_AC_CH06_GRADER_6A_HW - Locations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This project will be completed by following the Activities in the Project A of your GO! textbook. You can use the print or eText version to locate and read the Activity instr</w:t>
          </w:r>
          <w:r w:rsidR="006041CC">
            <w:rPr>
              <w:rFonts w:ascii="Tahoma" w:hAnsi="Tahoma" w:cs="Tahoma"/>
              <w:i/>
            </w:rPr>
            <w:t>uctions.</w:t>
          </w:r>
        </w:p>
        <w:bookmarkStart w:id="0" w:name="_GoBack" w:displacedByCustomXml="next"/>
        <w:bookmarkEnd w:id="0" w:displacedByCustomXml="next"/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a06A_Start.accdb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6A and complete all of the steps in Activities 6.01-6.10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6.01 Creating a Form in Design View.</w:t>
                </w:r>
                <w:r>
                  <w:rPr>
                    <w:rFonts w:ascii="Tahoma"/>
                    <w:sz w:val="18"/>
                  </w:rPr>
                  <w:br/>
                  <w:t xml:space="preserve">Do not save the database with a new name.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6A Sales Form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6.02 Addi</w:t>
                </w:r>
                <w:r w:rsidR="00750B5B">
                  <w:rPr>
                    <w:rFonts w:ascii="Tahoma"/>
                    <w:sz w:val="18"/>
                  </w:rPr>
                  <w:t>ng Sections to a Form. In Step 6</w:t>
                </w:r>
                <w:r>
                  <w:rPr>
                    <w:rFonts w:ascii="Tahoma"/>
                    <w:sz w:val="18"/>
                  </w:rPr>
                  <w:t xml:space="preserve">, in the label control in the footer,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Designed by Francine Maher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6.03 Changing Controls on a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6.04 Adding Controls to a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6.05 Adding a Background Color.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6.06 Adding a Background Picture to a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6.07 Modifying the Borders of Controls.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6.08 Adding a Message to the Status Bar.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6.09 Creating Custom ControlTips.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5A8C" w:rsidRDefault="00E170BA">
                <w:r>
                  <w:rPr>
                    <w:rFonts w:ascii="Tahoma"/>
                    <w:sz w:val="18"/>
                  </w:rPr>
                  <w:t>Complete Activity 6.10 Changing the Tab Order</w:t>
                </w:r>
                <w:r>
                  <w:rPr>
                    <w:rFonts w:ascii="Tahoma"/>
                    <w:sz w:val="18"/>
                  </w:rPr>
                  <w:br/>
                  <w:t>Do not print in Step 16.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287CC2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87CC2" w:rsidRPr="000947F6" w:rsidRDefault="00287CC2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87CC2" w:rsidRDefault="00287CC2">
                <w:pPr>
                  <w:rPr>
                    <w:rFonts w:ascii="Tahoma"/>
                    <w:sz w:val="18"/>
                  </w:rPr>
                </w:pPr>
                <w:r w:rsidRPr="00287CC2"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 w:rsidRPr="00196667">
                  <w:rPr>
                    <w:rFonts w:ascii="Tahoma"/>
                    <w:i/>
                    <w:sz w:val="18"/>
                  </w:rPr>
                  <w:t>a06A_Start.accdb</w:t>
                </w:r>
                <w:r w:rsidRPr="00287CC2">
                  <w:rPr>
                    <w:rFonts w:ascii="Tahoma"/>
                    <w:sz w:val="18"/>
                  </w:rPr>
                  <w:t xml:space="preserve"> database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87CC2" w:rsidRDefault="00287CC2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029" w:rsidRDefault="00B21029" w:rsidP="00DA5AAC">
      <w:pPr>
        <w:pStyle w:val="Title"/>
      </w:pPr>
      <w:r>
        <w:separator/>
      </w:r>
    </w:p>
  </w:endnote>
  <w:endnote w:type="continuationSeparator" w:id="0">
    <w:p w:rsidR="00B21029" w:rsidRDefault="00B21029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06/30/2016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6041CC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GO16_AC_CH06_GRADER_6A_HW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029" w:rsidRDefault="00B21029" w:rsidP="00DA5AAC">
      <w:pPr>
        <w:pStyle w:val="Title"/>
      </w:pPr>
      <w:r>
        <w:separator/>
      </w:r>
    </w:p>
  </w:footnote>
  <w:footnote w:type="continuationSeparator" w:id="0">
    <w:p w:rsidR="00B21029" w:rsidRDefault="00B21029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CA5743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933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F222ED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6 Project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96667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87CC2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C5A8C"/>
    <w:rsid w:val="002D606D"/>
    <w:rsid w:val="002E4DBD"/>
    <w:rsid w:val="002F4EA7"/>
    <w:rsid w:val="002F7ACC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878D9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041CC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50B5B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1029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A5743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BA"/>
    <w:rsid w:val="00E357FF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22E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6399A742"/>
  <w15:docId w15:val="{4FF02028-AFFA-45FE-92C4-0133BB69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7718D"/>
    <w:rsid w:val="00180393"/>
    <w:rsid w:val="002335C6"/>
    <w:rsid w:val="002912F5"/>
    <w:rsid w:val="002A43B7"/>
    <w:rsid w:val="00353EC1"/>
    <w:rsid w:val="00383552"/>
    <w:rsid w:val="003D1B87"/>
    <w:rsid w:val="003E3311"/>
    <w:rsid w:val="003E76AA"/>
    <w:rsid w:val="00425776"/>
    <w:rsid w:val="00554048"/>
    <w:rsid w:val="00590205"/>
    <w:rsid w:val="005B1A4C"/>
    <w:rsid w:val="006132B1"/>
    <w:rsid w:val="00613D7B"/>
    <w:rsid w:val="006C7F45"/>
    <w:rsid w:val="00771F3C"/>
    <w:rsid w:val="0078674B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  <w:rsid w:val="00F91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A7BAA0B-99C1-47B2-A1B5-06A4E944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7</cp:revision>
  <cp:lastPrinted>2001-10-24T11:02:00Z</cp:lastPrinted>
  <dcterms:created xsi:type="dcterms:W3CDTF">2016-06-30T07:11:00Z</dcterms:created>
  <dcterms:modified xsi:type="dcterms:W3CDTF">2016-07-04T06:16:00Z</dcterms:modified>
</cp:coreProperties>
</file>