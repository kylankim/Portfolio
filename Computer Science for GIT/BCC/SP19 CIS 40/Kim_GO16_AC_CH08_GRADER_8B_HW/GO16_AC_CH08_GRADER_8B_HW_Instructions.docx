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GO16_AC_CH08_GRADE</w:t>
          </w:r>
          <w:r w:rsidR="00DC70FF">
            <w:rPr>
              <w:rFonts w:ascii="Tahoma" w:hAnsi="Tahoma" w:cs="Tahoma"/>
              <w:b/>
              <w:sz w:val="28"/>
              <w:szCs w:val="28"/>
            </w:rPr>
            <w:t>R_8B_HW - Employee Benefits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This project will be completed by following the Activities in the Project B of your GO! textbook. You can use the print or eText version to locate and read the Activity instructions. For the purpose of grading the project you are required to perform the following tasks: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703A4D" w:rsidRDefault="0011240F">
                <w:r>
                  <w:rPr>
                    <w:rFonts w:ascii="Tahoma"/>
                    <w:sz w:val="18"/>
                  </w:rPr>
                  <w:t>Open the file</w:t>
                </w:r>
                <w:r>
                  <w:rPr>
                    <w:rFonts w:ascii="Tahoma"/>
                    <w:i/>
                    <w:sz w:val="18"/>
                  </w:rPr>
                  <w:t xml:space="preserve"> a08B_Start.accdb</w:t>
                </w:r>
                <w:r>
                  <w:rPr>
                    <w:rFonts w:ascii="Tahoma"/>
                    <w:sz w:val="18"/>
                  </w:rPr>
                  <w:t xml:space="preserve"> downloaded with this project. Then, in your textbook, turn to Project 8B and complete all of the steps in Activities 8.08-8.12 except where changes are indicated below. Do not print unless required by your instructor.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703A4D" w:rsidRDefault="0011240F">
                <w:r>
                  <w:rPr>
                    <w:rFonts w:ascii="Tahoma"/>
                    <w:sz w:val="18"/>
                  </w:rPr>
                  <w:t xml:space="preserve">Complete Activity 8.08 Creating the First Macro in a Macro Group. Do not save the database with a new name. Save the macro as </w:t>
                </w:r>
                <w:r>
                  <w:rPr>
                    <w:rFonts w:ascii="Tahoma"/>
                    <w:b/>
                    <w:color w:val="0070C0"/>
                    <w:sz w:val="18"/>
                  </w:rPr>
                  <w:t>8B Find Session Macro Group</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703A4D" w:rsidRDefault="0011240F">
                <w:r>
                  <w:rPr>
                    <w:rFonts w:ascii="Tahoma"/>
                    <w:sz w:val="18"/>
                  </w:rPr>
                  <w:t>Complete Activity 8.09 Creating a Second Macro in a Macro Group.</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703A4D" w:rsidRDefault="0011240F">
                <w:r>
                  <w:rPr>
                    <w:rFonts w:ascii="Tahoma"/>
                    <w:sz w:val="18"/>
                  </w:rPr>
                  <w:t>Complete Activity 8.10 Creating a Third Macro in a Macro Group.</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703A4D" w:rsidRDefault="0011240F">
                <w:r>
                  <w:rPr>
                    <w:rFonts w:ascii="Tahoma"/>
                    <w:sz w:val="18"/>
                  </w:rPr>
                  <w:t>Complete Activity 8.11 Associating a Command Button with a Macro. In Step 21, do not print unless required by your instructor.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703A4D" w:rsidRDefault="0011240F">
                <w:r>
                  <w:rPr>
                    <w:rFonts w:ascii="Tahoma"/>
                    <w:sz w:val="18"/>
                  </w:rPr>
                  <w:t>Complete Activity 8.12 Creating an Event Driven Macro. In Step 8, do not print unless required by your instructor.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703A4D" w:rsidRDefault="0011240F">
                <w:r>
                  <w:rPr>
                    <w:rFonts w:ascii="Tahoma"/>
                    <w:sz w:val="18"/>
                  </w:rPr>
                  <w:t>Save and close the file, and then submit the</w:t>
                </w:r>
                <w:r>
                  <w:rPr>
                    <w:rFonts w:ascii="Tahoma"/>
                    <w:i/>
                    <w:sz w:val="18"/>
                  </w:rPr>
                  <w:t xml:space="preserve"> a08B_Start.accdb</w:t>
                </w:r>
                <w:r>
                  <w:rPr>
                    <w:rFonts w:ascii="Tahoma"/>
                    <w:sz w:val="18"/>
                  </w:rPr>
                  <w:t xml:space="preserve"> database for grading.</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40F" w:rsidRDefault="0011240F" w:rsidP="00DA5AAC">
      <w:pPr>
        <w:pStyle w:val="Title"/>
      </w:pPr>
      <w:r>
        <w:separator/>
      </w:r>
    </w:p>
  </w:endnote>
  <w:endnote w:type="continuationSeparator" w:id="0">
    <w:p w:rsidR="0011240F" w:rsidRDefault="0011240F"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08/20/2016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DC70FF">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GO16_AC_CH08_GRADER_8B_HW</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40F" w:rsidRDefault="0011240F" w:rsidP="00DA5AAC">
      <w:pPr>
        <w:pStyle w:val="Title"/>
      </w:pPr>
      <w:r>
        <w:separator/>
      </w:r>
    </w:p>
  </w:footnote>
  <w:footnote w:type="continuationSeparator" w:id="0">
    <w:p w:rsidR="0011240F" w:rsidRDefault="0011240F"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DC70FF"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423111"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Chapter 8 Project 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240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03A4D"/>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C70FF"/>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5F971B"/>
  <w15:docId w15:val="{4D981561-81FB-43EB-8E99-53E92E8E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CD7013"/>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19F073C2-A917-41BB-B2D2-26D653E7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Mehul Rajpal</cp:lastModifiedBy>
  <cp:revision>2</cp:revision>
  <cp:lastPrinted>2001-10-24T11:02:00Z</cp:lastPrinted>
  <dcterms:created xsi:type="dcterms:W3CDTF">2016-08-22T07:43:00Z</dcterms:created>
  <dcterms:modified xsi:type="dcterms:W3CDTF">2016-08-22T07:43:00Z</dcterms:modified>
</cp:coreProperties>
</file>