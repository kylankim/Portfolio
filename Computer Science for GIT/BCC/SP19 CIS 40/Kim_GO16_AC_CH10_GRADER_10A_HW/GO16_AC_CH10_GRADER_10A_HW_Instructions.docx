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 xml:space="preserve">GO16_AC_CH10_GRADER_10A_HW - Lawyers 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This project will be completed by following the Activities in the Project A of your GO! textbook. You can use the print or eText version to locate and read the Activity instructions.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a10A_Start.accdb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10A and complete all of the steps in Activities 10.01-10.12 except where changes are indicated below. Do not print unless required by your instructor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Complete Activity 10.01 Create a Navigation Form Using the Navigation Form Tool. Save the form using the default name </w:t>
                </w:r>
                <w:r>
                  <w:rPr>
                    <w:rFonts w:ascii="Tahoma"/>
                    <w:i/>
                    <w:sz w:val="18"/>
                  </w:rPr>
                  <w:t>Navigation Form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Complete Activity 10.02 Using the Table Analyzer. In Step 5, change the table name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10A Applicants</w:t>
                </w:r>
                <w:r>
                  <w:rPr>
                    <w:rFonts w:ascii="Tahoma"/>
                    <w:sz w:val="18"/>
                  </w:rPr>
                  <w:t xml:space="preserve"> and in Step 6 change the table name to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10A Recruitment Events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Complete Activity 10.03 Using the Performance Analyzer. In Step 4, save the query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10A Paralegal Assignments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>Complete Activity 10.04 Viewing Object Dependencies.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>Complete Activity 10.05 Modifying Access Options.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>Complete Activity 10.06 Customizing the Quick Access Toolbar.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>Complete Activity 10.07 Setting Current Database Options.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Complete Activity 10.08 Setting Navigation Options. In Step 11, instead of adding </w:t>
                </w:r>
                <w:r>
                  <w:rPr>
                    <w:rFonts w:ascii="Tahoma"/>
                    <w:i/>
                    <w:sz w:val="18"/>
                  </w:rPr>
                  <w:t>Lastname Firstname</w:t>
                </w:r>
                <w:r>
                  <w:rPr>
                    <w:rFonts w:ascii="Tahoma"/>
                    <w:sz w:val="18"/>
                  </w:rPr>
                  <w:t xml:space="preserve"> to the beginning of the object names, add the text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10A</w:t>
                </w:r>
                <w:r>
                  <w:rPr>
                    <w:rFonts w:ascii="Tahoma"/>
                    <w:sz w:val="18"/>
                  </w:rPr>
                  <w:t xml:space="preserve"> and then press SPACEBAR.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Complete Activity 10.09 Splitting a Database. Start a second instance of Access so you can use your screen snips in the </w:t>
                </w:r>
                <w:r>
                  <w:rPr>
                    <w:rFonts w:ascii="Tahoma"/>
                    <w:i/>
                    <w:sz w:val="18"/>
                  </w:rPr>
                  <w:t>a10A_Start.accdb</w:t>
                </w:r>
                <w:r>
                  <w:rPr>
                    <w:rFonts w:ascii="Tahoma"/>
                    <w:sz w:val="18"/>
                  </w:rPr>
                  <w:t xml:space="preserve"> database. Instead of pasting to a Word document in Step 6,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FE</w:t>
                </w:r>
                <w:r>
                  <w:rPr>
                    <w:rFonts w:ascii="Tahoma"/>
                    <w:sz w:val="18"/>
                  </w:rPr>
                  <w:t>. Skip Step 8.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Return to the </w:t>
                </w:r>
                <w:r>
                  <w:rPr>
                    <w:rFonts w:ascii="Tahoma"/>
                    <w:i/>
                    <w:sz w:val="18"/>
                  </w:rPr>
                  <w:t>a10A_Start.accdb</w:t>
                </w:r>
                <w:r>
                  <w:rPr>
                    <w:rFonts w:ascii="Tahoma"/>
                    <w:sz w:val="18"/>
                  </w:rPr>
                  <w:t xml:space="preserve">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FE.jpg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10A Front End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Complete Activity 10.10 Encrypting a Database with a Password. Instead of pasting to a Word document in Step 4, use the Snipping Tool to create a screenshot of the screen, and then save the file as a JPEG using the file name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Password</w:t>
                </w:r>
                <w:r>
                  <w:rPr>
                    <w:rFonts w:ascii="Tahoma"/>
                    <w:sz w:val="18"/>
                  </w:rPr>
                  <w:t xml:space="preserve">. 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  <w:t xml:space="preserve">Return to the </w:t>
                </w:r>
                <w:r>
                  <w:rPr>
                    <w:rFonts w:ascii="Tahoma"/>
                    <w:i/>
                    <w:sz w:val="18"/>
                  </w:rPr>
                  <w:t>a10A_Start.accdb</w:t>
                </w:r>
                <w:r>
                  <w:rPr>
                    <w:rFonts w:ascii="Tahoma"/>
                    <w:sz w:val="18"/>
                  </w:rPr>
                  <w:t xml:space="preserve"> database, create a blank form in Design view, and then, in the Detail section, insert the image file, </w:t>
                </w:r>
                <w:r>
                  <w:rPr>
                    <w:rFonts w:ascii="Tahoma"/>
                    <w:i/>
                    <w:sz w:val="18"/>
                  </w:rPr>
                  <w:t>Password.jpg</w:t>
                </w:r>
                <w:r>
                  <w:rPr>
                    <w:rFonts w:ascii="Tahoma"/>
                    <w:sz w:val="18"/>
                  </w:rPr>
                  <w:t xml:space="preserve">, into it. Save the form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10A Encrypt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>Complete Activity 10.11 Decrypting a Database with a Password.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>Complete Activity 10.12 Creating a Secure ACCDE File. Change the Navigation Pane view to Tables and Related Views.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471B" w:rsidRDefault="00D926A1">
                <w:r>
                  <w:rPr>
                    <w:rFonts w:ascii="Tahoma"/>
                    <w:sz w:val="18"/>
                  </w:rPr>
                  <w:t xml:space="preserve">Save and close the file, and then submit the </w:t>
                </w:r>
                <w:r>
                  <w:rPr>
                    <w:rFonts w:ascii="Tahoma"/>
                    <w:i/>
                    <w:sz w:val="18"/>
                  </w:rPr>
                  <w:t>a10A_Start.accdb</w:t>
                </w:r>
                <w:r>
                  <w:rPr>
                    <w:rFonts w:ascii="Tahoma"/>
                    <w:sz w:val="18"/>
                  </w:rPr>
                  <w:t xml:space="preserve"> database for grading.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AA6" w:rsidRDefault="00713AA6" w:rsidP="00DA5AAC">
      <w:pPr>
        <w:pStyle w:val="Title"/>
      </w:pPr>
      <w:r>
        <w:separator/>
      </w:r>
    </w:p>
  </w:endnote>
  <w:endnote w:type="continuationSeparator" w:id="0">
    <w:p w:rsidR="00713AA6" w:rsidRDefault="00713AA6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10/06/2016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C22557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GO16_AC_CH10_GRADER_10A_HW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AA6" w:rsidRDefault="00713AA6" w:rsidP="00DA5AAC">
      <w:pPr>
        <w:pStyle w:val="Title"/>
      </w:pPr>
      <w:r>
        <w:separator/>
      </w:r>
    </w:p>
  </w:footnote>
  <w:footnote w:type="continuationSeparator" w:id="0">
    <w:p w:rsidR="00713AA6" w:rsidRDefault="00713AA6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C22557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B702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2A318E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10 Project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318E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7471B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3AA6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2557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26A1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B5B575-A6E5-42D7-91CB-213CE4F0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EC1"/>
    <w:rsid w:val="003E0FB3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602B3"/>
    <w:rsid w:val="00865D24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BD272A-378F-438A-B956-B929F368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3</cp:revision>
  <cp:lastPrinted>2001-10-24T11:02:00Z</cp:lastPrinted>
  <dcterms:created xsi:type="dcterms:W3CDTF">2016-10-06T07:19:00Z</dcterms:created>
  <dcterms:modified xsi:type="dcterms:W3CDTF">2016-10-06T07:19:00Z</dcterms:modified>
</cp:coreProperties>
</file>